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7549A" w14:textId="23336753" w:rsidR="00C01642" w:rsidRDefault="00531456" w:rsidP="007E7552">
      <w:pPr>
        <w:pStyle w:val="Title"/>
        <w:rPr>
          <w:color w:val="44546A" w:themeColor="text2"/>
          <w:sz w:val="72"/>
          <w:szCs w:val="72"/>
          <w:lang w:val="en"/>
        </w:rPr>
      </w:pPr>
      <w:r>
        <w:rPr>
          <w:color w:val="44546A" w:themeColor="text2"/>
          <w:sz w:val="72"/>
          <w:szCs w:val="72"/>
          <w:lang w:val="en-US"/>
        </w:rPr>
        <w:t>Advanced Functions -</w:t>
      </w:r>
      <w:r w:rsidR="00434B11" w:rsidRPr="00012E40">
        <w:rPr>
          <w:color w:val="44546A" w:themeColor="text2"/>
          <w:sz w:val="72"/>
          <w:szCs w:val="72"/>
          <w:lang w:val="en"/>
        </w:rPr>
        <w:t>Exercise</w:t>
      </w:r>
    </w:p>
    <w:p w14:paraId="6D88682B" w14:textId="77777777" w:rsidR="00C12281" w:rsidRDefault="00C12281" w:rsidP="007E7552">
      <w:pPr>
        <w:rPr>
          <w:b/>
          <w:bCs/>
          <w:color w:val="44546A" w:themeColor="text2"/>
          <w:lang w:val="en-US"/>
        </w:rPr>
      </w:pPr>
    </w:p>
    <w:p w14:paraId="1F427886" w14:textId="2E688F8F" w:rsidR="00531456" w:rsidRPr="00531456" w:rsidRDefault="00531456" w:rsidP="00531456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531456">
        <w:rPr>
          <w:b/>
          <w:bCs/>
          <w:color w:val="44546A" w:themeColor="text2"/>
          <w:lang w:val="en-US"/>
        </w:rPr>
        <w:t>Using bind to Set this</w:t>
      </w:r>
    </w:p>
    <w:p w14:paraId="2B6BBD63" w14:textId="54167F40" w:rsidR="00C01642" w:rsidRPr="00531456" w:rsidRDefault="00531456" w:rsidP="00531456">
      <w:pPr>
        <w:rPr>
          <w:color w:val="44546A" w:themeColor="text2"/>
        </w:rPr>
      </w:pPr>
      <w:r w:rsidRPr="00531456">
        <w:rPr>
          <w:color w:val="44546A" w:themeColor="text2"/>
          <w:lang w:val="en-US"/>
        </w:rPr>
        <w:t>Create an object with a method that logs a message using this.name. Create a second object and use bind to set the method's this context to the second object. Log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01642" w14:paraId="08AC57BC" w14:textId="77777777" w:rsidTr="007E7552">
        <w:tc>
          <w:tcPr>
            <w:tcW w:w="10042" w:type="dxa"/>
          </w:tcPr>
          <w:p w14:paraId="046097CD" w14:textId="04E79B74" w:rsidR="00C01642" w:rsidRDefault="00C01642" w:rsidP="00C01642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Starter code</w:t>
            </w:r>
          </w:p>
        </w:tc>
      </w:tr>
      <w:tr w:rsidR="00C01642" w14:paraId="0163502E" w14:textId="77777777" w:rsidTr="007E7552">
        <w:tc>
          <w:tcPr>
            <w:tcW w:w="10042" w:type="dxa"/>
          </w:tcPr>
          <w:p w14:paraId="37DFB627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const obj1 = {</w:t>
            </w:r>
          </w:p>
          <w:p w14:paraId="1C5BC931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name: 'Alice',</w:t>
            </w:r>
          </w:p>
          <w:p w14:paraId="08421A2C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greet: function() {</w:t>
            </w:r>
          </w:p>
          <w:p w14:paraId="6AF2B464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  console.log(`Hello, my name is ${this.name}`);</w:t>
            </w:r>
          </w:p>
          <w:p w14:paraId="7BFF592F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}</w:t>
            </w:r>
          </w:p>
          <w:p w14:paraId="0E0D5FD5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};</w:t>
            </w:r>
          </w:p>
          <w:p w14:paraId="32221651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</w:p>
          <w:p w14:paraId="60BEF425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const obj2 = {</w:t>
            </w:r>
          </w:p>
          <w:p w14:paraId="18A91DAA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name: 'Bob'</w:t>
            </w:r>
          </w:p>
          <w:p w14:paraId="5F16D8DF" w14:textId="77777777" w:rsidR="00C01642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};</w:t>
            </w:r>
          </w:p>
          <w:p w14:paraId="56AE8CFB" w14:textId="52D875C3" w:rsidR="001C6FDE" w:rsidRPr="001C6FDE" w:rsidRDefault="001C6FDE" w:rsidP="00531456">
            <w:pPr>
              <w:rPr>
                <w:color w:val="44546A" w:themeColor="text2"/>
              </w:rPr>
            </w:pPr>
          </w:p>
        </w:tc>
      </w:tr>
    </w:tbl>
    <w:p w14:paraId="089E1BCF" w14:textId="77777777" w:rsidR="001C6FDE" w:rsidRPr="001C6FDE" w:rsidRDefault="001C6FDE" w:rsidP="001C6FDE">
      <w:pPr>
        <w:rPr>
          <w:b/>
          <w:bCs/>
          <w:color w:val="44546A" w:themeColor="text2"/>
        </w:rPr>
      </w:pPr>
    </w:p>
    <w:p w14:paraId="7F844BB2" w14:textId="3A1CD84D" w:rsidR="00C01642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Using call to Chain Constructors</w:t>
      </w:r>
      <w:r w:rsidR="00C12281" w:rsidRPr="00C12281">
        <w:rPr>
          <w:b/>
          <w:bCs/>
          <w:color w:val="44546A" w:themeColor="text2"/>
          <w:lang w:val="en-US"/>
        </w:rPr>
        <w:t>.</w:t>
      </w:r>
    </w:p>
    <w:p w14:paraId="5D599E4A" w14:textId="3B085141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t>Create two constructor functions. In the first constructor, use call to chain the second constructor, passing in arguments from the first constructor.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01642" w14:paraId="63723B2C" w14:textId="77777777" w:rsidTr="007E7552">
        <w:tc>
          <w:tcPr>
            <w:tcW w:w="10042" w:type="dxa"/>
          </w:tcPr>
          <w:p w14:paraId="781F4A4C" w14:textId="0EC9693B" w:rsidR="00C01642" w:rsidRDefault="00C01642" w:rsidP="00B01F18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Starter code</w:t>
            </w:r>
          </w:p>
        </w:tc>
      </w:tr>
      <w:tr w:rsidR="00C01642" w14:paraId="433C1095" w14:textId="77777777" w:rsidTr="007E7552">
        <w:tc>
          <w:tcPr>
            <w:tcW w:w="10042" w:type="dxa"/>
          </w:tcPr>
          <w:p w14:paraId="64DB32F7" w14:textId="77777777" w:rsidR="001C6FDE" w:rsidRP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function Person(name) {</w:t>
            </w:r>
          </w:p>
          <w:p w14:paraId="483F2311" w14:textId="77777777" w:rsidR="001C6FDE" w:rsidRP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this.name = name;</w:t>
            </w:r>
          </w:p>
          <w:p w14:paraId="4D0F6BDE" w14:textId="77777777" w:rsidR="00C01642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}</w:t>
            </w:r>
          </w:p>
          <w:p w14:paraId="0B1B19D6" w14:textId="77777777" w:rsidR="001C6FDE" w:rsidRDefault="001C6FDE" w:rsidP="001C6FDE">
            <w:pPr>
              <w:rPr>
                <w:color w:val="44546A" w:themeColor="text2"/>
              </w:rPr>
            </w:pPr>
          </w:p>
          <w:p w14:paraId="7A3F0CB1" w14:textId="77777777" w:rsidR="001C6FDE" w:rsidRDefault="001C6FDE" w:rsidP="001C6FDE">
            <w:pPr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function Employee(name, job) {</w:t>
            </w:r>
          </w:p>
          <w:p w14:paraId="2495759B" w14:textId="77777777" w:rsidR="001C6FDE" w:rsidRDefault="001C6FDE" w:rsidP="001C6FDE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>// ....</w:t>
            </w:r>
          </w:p>
          <w:p w14:paraId="6D4D3951" w14:textId="77777777" w:rsidR="001C6FDE" w:rsidRDefault="001C6FDE" w:rsidP="001C6FDE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}</w:t>
            </w:r>
          </w:p>
          <w:p w14:paraId="06AE9297" w14:textId="77777777" w:rsidR="001C6FDE" w:rsidRDefault="001C6FDE" w:rsidP="001C6FDE">
            <w:pPr>
              <w:rPr>
                <w:color w:val="44546A" w:themeColor="text2"/>
              </w:rPr>
            </w:pPr>
          </w:p>
          <w:p w14:paraId="14DBF091" w14:textId="77777777" w:rsidR="001C6FDE" w:rsidRPr="001C6FDE" w:rsidRDefault="001C6FDE" w:rsidP="001C6FDE">
            <w:pPr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const emp = new Employee('Alice', 'Engineer');</w:t>
            </w:r>
          </w:p>
          <w:p w14:paraId="3054E0AD" w14:textId="54A89682" w:rsidR="001C6FDE" w:rsidRPr="001C6FDE" w:rsidRDefault="001C6FDE" w:rsidP="001C6FDE">
            <w:pPr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console.log(emp); // Output: Employee { name: 'Alice', job: 'Engineer' }</w:t>
            </w:r>
          </w:p>
        </w:tc>
      </w:tr>
    </w:tbl>
    <w:p w14:paraId="5675D065" w14:textId="77777777" w:rsidR="00C01642" w:rsidRDefault="00C01642" w:rsidP="007E7552">
      <w:pPr>
        <w:rPr>
          <w:color w:val="44546A" w:themeColor="text2"/>
          <w:lang w:val="en-US"/>
        </w:rPr>
      </w:pPr>
    </w:p>
    <w:p w14:paraId="709FEA96" w14:textId="368A3DB4" w:rsidR="00C01642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Using bind for Partial Application</w:t>
      </w:r>
      <w:r w:rsidR="00C12281">
        <w:rPr>
          <w:b/>
          <w:bCs/>
          <w:color w:val="44546A" w:themeColor="text2"/>
          <w:lang w:val="en-US"/>
        </w:rPr>
        <w:t>.</w:t>
      </w:r>
    </w:p>
    <w:p w14:paraId="09909858" w14:textId="24806982" w:rsidR="00BA54BC" w:rsidRPr="001C6FDE" w:rsidRDefault="001C6FDE" w:rsidP="00BA54BC">
      <w:pPr>
        <w:rPr>
          <w:color w:val="44546A" w:themeColor="text2"/>
        </w:rPr>
      </w:pPr>
      <w:r w:rsidRPr="001C6FDE">
        <w:rPr>
          <w:color w:val="44546A" w:themeColor="text2"/>
          <w:lang w:val="en-US"/>
        </w:rPr>
        <w:t>Create a function that multiplies two numbers. Use bind to create a new function that always multiplies by a specific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1C6FDE" w14:paraId="04854FF6" w14:textId="77777777" w:rsidTr="00A039AE">
        <w:tc>
          <w:tcPr>
            <w:tcW w:w="10042" w:type="dxa"/>
          </w:tcPr>
          <w:p w14:paraId="3D691CDE" w14:textId="77777777" w:rsidR="001C6FDE" w:rsidRDefault="001C6FDE" w:rsidP="00A039AE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Starter code</w:t>
            </w:r>
          </w:p>
        </w:tc>
      </w:tr>
      <w:tr w:rsidR="001C6FDE" w14:paraId="57F82D51" w14:textId="77777777" w:rsidTr="00A039AE">
        <w:tc>
          <w:tcPr>
            <w:tcW w:w="10042" w:type="dxa"/>
          </w:tcPr>
          <w:p w14:paraId="11690769" w14:textId="77777777" w:rsidR="001C6FDE" w:rsidRP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function multiply(a, b) {</w:t>
            </w:r>
          </w:p>
          <w:p w14:paraId="054DF947" w14:textId="77777777" w:rsidR="001C6FDE" w:rsidRP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return a * b;</w:t>
            </w:r>
          </w:p>
          <w:p w14:paraId="262EB50F" w14:textId="77777777" w:rsid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}</w:t>
            </w:r>
          </w:p>
          <w:p w14:paraId="5912A4D5" w14:textId="77777777" w:rsid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</w:p>
          <w:p w14:paraId="1C58EC2A" w14:textId="7D7E6C93" w:rsidR="009372B5" w:rsidRDefault="009372B5" w:rsidP="001C6FDE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lastRenderedPageBreak/>
              <w:t>// …</w:t>
            </w:r>
          </w:p>
          <w:p w14:paraId="48413FDB" w14:textId="5D0823F9" w:rsidR="001C6FDE" w:rsidRDefault="001C6FDE" w:rsidP="001C6FDE">
            <w:pPr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console.log(multiplyByFive(3)); // Output: 15</w:t>
            </w:r>
          </w:p>
          <w:p w14:paraId="067880F7" w14:textId="7DD08515" w:rsidR="001C6FDE" w:rsidRPr="001C6FDE" w:rsidRDefault="001C6FDE" w:rsidP="001C6FDE">
            <w:pPr>
              <w:rPr>
                <w:color w:val="44546A" w:themeColor="text2"/>
              </w:rPr>
            </w:pPr>
          </w:p>
        </w:tc>
      </w:tr>
    </w:tbl>
    <w:p w14:paraId="0CCCD1FE" w14:textId="77777777" w:rsidR="001C6FDE" w:rsidRPr="001C6FDE" w:rsidRDefault="001C6FDE" w:rsidP="00BA54BC">
      <w:pPr>
        <w:rPr>
          <w:b/>
          <w:bCs/>
          <w:color w:val="44546A" w:themeColor="text2"/>
        </w:rPr>
      </w:pPr>
    </w:p>
    <w:p w14:paraId="74F39D04" w14:textId="565CE4F1" w:rsidR="00C01642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Function Composition</w:t>
      </w:r>
      <w:r w:rsidR="00C12281" w:rsidRPr="00C12281">
        <w:rPr>
          <w:b/>
          <w:bCs/>
          <w:color w:val="44546A" w:themeColor="text2"/>
          <w:lang w:val="en-US"/>
        </w:rPr>
        <w:t>.</w:t>
      </w:r>
    </w:p>
    <w:p w14:paraId="43EE9DAB" w14:textId="28553EC5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t>Create two functions, one that doubles a number and one that squares a number. Create a third function that composes these two functions to first double and then square a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12281" w14:paraId="1AFD320C" w14:textId="77777777" w:rsidTr="007E7552">
        <w:tc>
          <w:tcPr>
            <w:tcW w:w="10042" w:type="dxa"/>
          </w:tcPr>
          <w:p w14:paraId="719FFFC7" w14:textId="25FC59A7" w:rsidR="009372B5" w:rsidRDefault="009372B5" w:rsidP="001C6FDE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//…</w:t>
            </w:r>
          </w:p>
          <w:p w14:paraId="4FF4A6BA" w14:textId="54A24E3B" w:rsidR="001C6FDE" w:rsidRDefault="001C6FDE" w:rsidP="001C6FDE">
            <w:pPr>
              <w:rPr>
                <w:color w:val="44546A" w:themeColor="text2"/>
              </w:rPr>
            </w:pPr>
            <w:r w:rsidRPr="001C6FDE">
              <w:rPr>
                <w:color w:val="44546A" w:themeColor="text2"/>
                <w:lang w:val="en-US"/>
              </w:rPr>
              <w:t>const doubleThenSquare = compose(double, square);</w:t>
            </w:r>
          </w:p>
          <w:p w14:paraId="45C284A4" w14:textId="77777777" w:rsidR="001C6FDE" w:rsidRDefault="001C6FDE" w:rsidP="001C6FDE">
            <w:pPr>
              <w:ind w:left="360"/>
              <w:rPr>
                <w:color w:val="44546A" w:themeColor="text2"/>
              </w:rPr>
            </w:pPr>
          </w:p>
          <w:p w14:paraId="1DD178DA" w14:textId="77AD1318" w:rsidR="00C12281" w:rsidRPr="001C6FDE" w:rsidRDefault="001C6FDE" w:rsidP="001C6FDE">
            <w:pPr>
              <w:rPr>
                <w:color w:val="44546A" w:themeColor="text2"/>
                <w:lang w:val="en-US"/>
              </w:rPr>
            </w:pPr>
            <w:r w:rsidRPr="001C6FDE">
              <w:rPr>
                <w:color w:val="44546A" w:themeColor="text2"/>
                <w:lang w:val="en-US"/>
              </w:rPr>
              <w:t>console.log(doubleThenSquare(3)); // Output: 36</w:t>
            </w:r>
          </w:p>
          <w:p w14:paraId="7B6CE0E9" w14:textId="1E487EDE" w:rsidR="001C6FDE" w:rsidRPr="001C6FDE" w:rsidRDefault="001C6FDE" w:rsidP="001C6FDE">
            <w:pPr>
              <w:rPr>
                <w:b/>
                <w:bCs/>
                <w:color w:val="44546A" w:themeColor="text2"/>
              </w:rPr>
            </w:pPr>
          </w:p>
        </w:tc>
      </w:tr>
    </w:tbl>
    <w:p w14:paraId="0D4DEDEA" w14:textId="77777777" w:rsidR="00C12281" w:rsidRDefault="00C12281" w:rsidP="007E7552">
      <w:pPr>
        <w:rPr>
          <w:b/>
          <w:bCs/>
          <w:color w:val="44546A" w:themeColor="text2"/>
          <w:lang w:val="en-US"/>
        </w:rPr>
      </w:pPr>
    </w:p>
    <w:p w14:paraId="4905F8B8" w14:textId="2E5146F9" w:rsidR="00C12281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Closure for Data Privacy</w:t>
      </w:r>
    </w:p>
    <w:p w14:paraId="04D246E4" w14:textId="2A019B53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t>Create a function that returns an object with two methods: one to get a private variable and one to set it. Use a closure to maintain the private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12281" w14:paraId="387B768A" w14:textId="77777777" w:rsidTr="007E7552">
        <w:tc>
          <w:tcPr>
            <w:tcW w:w="10042" w:type="dxa"/>
          </w:tcPr>
          <w:p w14:paraId="39BD6212" w14:textId="77777777" w:rsidR="00C12281" w:rsidRDefault="001C6FDE" w:rsidP="00C12281">
            <w:pPr>
              <w:ind w:left="360"/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>//...</w:t>
            </w:r>
          </w:p>
          <w:p w14:paraId="3D0D50D6" w14:textId="77777777" w:rsidR="001C6FDE" w:rsidRPr="001C6FDE" w:rsidRDefault="001C6FDE" w:rsidP="001C6FDE">
            <w:pPr>
              <w:ind w:left="360"/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const counter = createPrivateCounter();</w:t>
            </w:r>
          </w:p>
          <w:p w14:paraId="42E2F0A4" w14:textId="77777777" w:rsidR="001C6FDE" w:rsidRPr="001C6FDE" w:rsidRDefault="001C6FDE" w:rsidP="001C6FDE">
            <w:pPr>
              <w:ind w:left="360"/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counter.increment();</w:t>
            </w:r>
          </w:p>
          <w:p w14:paraId="6F71CFE7" w14:textId="77777777" w:rsidR="001C6FDE" w:rsidRDefault="001C6FDE" w:rsidP="001C6FDE">
            <w:pPr>
              <w:ind w:left="360"/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console.log(counter.getCount()); // Output: 1</w:t>
            </w:r>
          </w:p>
          <w:p w14:paraId="5F40153C" w14:textId="1736A7AF" w:rsidR="001C6FDE" w:rsidRP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</w:tc>
      </w:tr>
    </w:tbl>
    <w:p w14:paraId="4553BA2F" w14:textId="77777777" w:rsidR="00C12281" w:rsidRDefault="00C12281" w:rsidP="007E7552">
      <w:pPr>
        <w:rPr>
          <w:b/>
          <w:bCs/>
          <w:color w:val="44546A" w:themeColor="text2"/>
          <w:lang w:val="en-US"/>
        </w:rPr>
      </w:pPr>
    </w:p>
    <w:p w14:paraId="3464E44F" w14:textId="779B1523" w:rsidR="00C12281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Curry a Function</w:t>
      </w:r>
    </w:p>
    <w:p w14:paraId="34F63266" w14:textId="105DB52F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t>Create a function that takes three arguments and returns their product. Curry this function so it can be called with one argument at a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12281" w14:paraId="1F136994" w14:textId="77777777" w:rsidTr="007E7552">
        <w:tc>
          <w:tcPr>
            <w:tcW w:w="10042" w:type="dxa"/>
          </w:tcPr>
          <w:p w14:paraId="6BAFC9F9" w14:textId="77777777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  <w:p w14:paraId="56096CB2" w14:textId="429BBD09" w:rsidR="00C12281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  <w:r w:rsidRPr="001C6FDE">
              <w:rPr>
                <w:b/>
                <w:bCs/>
                <w:color w:val="44546A" w:themeColor="text2"/>
                <w:lang w:val="en-US"/>
              </w:rPr>
              <w:t>console.log(multiply(2)(3)(4)); // Output: 24</w:t>
            </w:r>
          </w:p>
          <w:p w14:paraId="481314D7" w14:textId="7D60C131" w:rsidR="001C6FDE" w:rsidRP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</w:tc>
      </w:tr>
    </w:tbl>
    <w:p w14:paraId="69345B0F" w14:textId="77777777" w:rsidR="00C12281" w:rsidRDefault="00C12281" w:rsidP="007E7552">
      <w:pPr>
        <w:rPr>
          <w:b/>
          <w:bCs/>
          <w:color w:val="44546A" w:themeColor="text2"/>
          <w:lang w:val="en-US"/>
        </w:rPr>
      </w:pPr>
    </w:p>
    <w:p w14:paraId="0CEE8BA1" w14:textId="6435058E" w:rsidR="003A4903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Partial Application with Closures</w:t>
      </w:r>
    </w:p>
    <w:p w14:paraId="18A08465" w14:textId="1E262242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t>Create a function that takes four arguments and returns their sum. Create a partially applied version of this function that always adds 5 to the sum of three other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3A4903" w14:paraId="1543E314" w14:textId="77777777" w:rsidTr="007E7552">
        <w:tc>
          <w:tcPr>
            <w:tcW w:w="10042" w:type="dxa"/>
          </w:tcPr>
          <w:p w14:paraId="0BE915D8" w14:textId="77777777" w:rsidR="001C6FDE" w:rsidRDefault="001C6FDE" w:rsidP="001C6FD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  <w:bookmarkStart w:id="0" w:name="_Hlk172018701"/>
          </w:p>
          <w:p w14:paraId="2407612E" w14:textId="686BD577" w:rsidR="001C6FDE" w:rsidRPr="001C6FDE" w:rsidRDefault="001C6FDE" w:rsidP="001C6FD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const addFive = partialSum(5);</w:t>
            </w:r>
          </w:p>
          <w:p w14:paraId="1F38FDC3" w14:textId="77777777" w:rsidR="003A4903" w:rsidRDefault="001C6FDE" w:rsidP="001C6FD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console.log(addFive(1, 2, 3)); // Output: 11</w:t>
            </w:r>
          </w:p>
          <w:p w14:paraId="1F15755B" w14:textId="4A27E6DF" w:rsidR="001C6FDE" w:rsidRP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</w:tc>
      </w:tr>
      <w:bookmarkEnd w:id="0"/>
    </w:tbl>
    <w:p w14:paraId="0C72E9FF" w14:textId="77777777" w:rsidR="003A4903" w:rsidRDefault="003A4903" w:rsidP="007E7552">
      <w:pPr>
        <w:rPr>
          <w:b/>
          <w:bCs/>
          <w:color w:val="44546A" w:themeColor="text2"/>
          <w:lang w:val="en-US"/>
        </w:rPr>
      </w:pPr>
    </w:p>
    <w:p w14:paraId="3802593C" w14:textId="0ACA33C5" w:rsidR="003A4903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Function Chaining</w:t>
      </w:r>
    </w:p>
    <w:p w14:paraId="513EAD86" w14:textId="53FCF78D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lastRenderedPageBreak/>
        <w:t>Create an object with methods that manipulate a string (e.g., toUpperCase, toLowerCase). Ensure the methods return this so the methods can be chained together.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3A4903" w14:paraId="5862F6AE" w14:textId="77777777" w:rsidTr="007E7552">
        <w:tc>
          <w:tcPr>
            <w:tcW w:w="10042" w:type="dxa"/>
          </w:tcPr>
          <w:p w14:paraId="5DC46150" w14:textId="77777777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  <w:p w14:paraId="65D6DB09" w14:textId="5692EE14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  <w:r w:rsidRPr="001C6FDE">
              <w:rPr>
                <w:b/>
                <w:bCs/>
                <w:color w:val="44546A" w:themeColor="text2"/>
                <w:lang w:val="en-US"/>
              </w:rPr>
              <w:t>stringManipulator.setValue('Hello')</w:t>
            </w:r>
          </w:p>
          <w:p w14:paraId="09934B27" w14:textId="1C591B82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 xml:space="preserve">  </w:t>
            </w:r>
            <w:r w:rsidRPr="001C6FDE">
              <w:rPr>
                <w:b/>
                <w:bCs/>
                <w:color w:val="44546A" w:themeColor="text2"/>
                <w:lang w:val="en-US"/>
              </w:rPr>
              <w:t>.toUpperCase()</w:t>
            </w:r>
          </w:p>
          <w:p w14:paraId="68DC755F" w14:textId="6CF92F68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 xml:space="preserve">  </w:t>
            </w:r>
            <w:r w:rsidRPr="001C6FDE">
              <w:rPr>
                <w:b/>
                <w:bCs/>
                <w:color w:val="44546A" w:themeColor="text2"/>
                <w:lang w:val="en-US"/>
              </w:rPr>
              <w:t>.print()</w:t>
            </w:r>
          </w:p>
          <w:p w14:paraId="5E320C66" w14:textId="45FE177E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 xml:space="preserve">  </w:t>
            </w:r>
            <w:r w:rsidRPr="001C6FDE">
              <w:rPr>
                <w:b/>
                <w:bCs/>
                <w:color w:val="44546A" w:themeColor="text2"/>
                <w:lang w:val="en-US"/>
              </w:rPr>
              <w:t>.toLowerCase()</w:t>
            </w:r>
          </w:p>
          <w:p w14:paraId="250A4F76" w14:textId="5D16D72B" w:rsidR="001C6FDE" w:rsidRPr="001C6FDE" w:rsidRDefault="001C6FDE" w:rsidP="001C6FDE">
            <w:pPr>
              <w:ind w:left="360"/>
              <w:rPr>
                <w:b/>
                <w:bCs/>
                <w:color w:val="44546A" w:themeColor="text2"/>
                <w:lang w:val="en-US"/>
              </w:rPr>
            </w:pPr>
            <w:r>
              <w:rPr>
                <w:b/>
                <w:bCs/>
                <w:color w:val="44546A" w:themeColor="text2"/>
              </w:rPr>
              <w:t xml:space="preserve">  </w:t>
            </w:r>
            <w:r w:rsidRPr="001C6FDE">
              <w:rPr>
                <w:b/>
                <w:bCs/>
                <w:color w:val="44546A" w:themeColor="text2"/>
                <w:lang w:val="en-US"/>
              </w:rPr>
              <w:t>.print();</w:t>
            </w:r>
          </w:p>
          <w:p w14:paraId="21124FFA" w14:textId="77777777" w:rsidR="001C6FDE" w:rsidRPr="00E45F70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  <w:p w14:paraId="179728D4" w14:textId="6E7BDE76" w:rsidR="001C6FDE" w:rsidRPr="001C6FDE" w:rsidRDefault="001C6FDE" w:rsidP="001C6FDE">
            <w:pPr>
              <w:ind w:left="360"/>
              <w:rPr>
                <w:b/>
                <w:bCs/>
                <w:color w:val="44546A" w:themeColor="text2"/>
                <w:lang w:val="en-US"/>
              </w:rPr>
            </w:pPr>
            <w:r w:rsidRPr="001C6FDE">
              <w:rPr>
                <w:b/>
                <w:bCs/>
                <w:color w:val="44546A" w:themeColor="text2"/>
                <w:lang w:val="en-US"/>
              </w:rPr>
              <w:t>// HELLO</w:t>
            </w:r>
          </w:p>
          <w:p w14:paraId="6DF7D994" w14:textId="7C414187" w:rsidR="003A4903" w:rsidRPr="003A4903" w:rsidRDefault="001C6FDE" w:rsidP="001C6FDE">
            <w:pPr>
              <w:ind w:left="360"/>
              <w:rPr>
                <w:b/>
                <w:bCs/>
                <w:color w:val="44546A" w:themeColor="text2"/>
                <w:lang w:val="en-US"/>
              </w:rPr>
            </w:pPr>
            <w:r w:rsidRPr="001C6FDE">
              <w:rPr>
                <w:b/>
                <w:bCs/>
                <w:color w:val="44546A" w:themeColor="text2"/>
                <w:lang w:val="en-US"/>
              </w:rPr>
              <w:t>//</w:t>
            </w:r>
            <w:r>
              <w:rPr>
                <w:b/>
                <w:bCs/>
                <w:color w:val="44546A" w:themeColor="text2"/>
              </w:rPr>
              <w:t xml:space="preserve"> </w:t>
            </w:r>
            <w:r w:rsidRPr="001C6FDE">
              <w:rPr>
                <w:b/>
                <w:bCs/>
                <w:color w:val="44546A" w:themeColor="text2"/>
                <w:lang w:val="en-US"/>
              </w:rPr>
              <w:t xml:space="preserve"> hello</w:t>
            </w:r>
          </w:p>
        </w:tc>
      </w:tr>
    </w:tbl>
    <w:p w14:paraId="6CA960DA" w14:textId="4E1DA8C8" w:rsidR="003A4903" w:rsidRDefault="003A4903" w:rsidP="007E7552">
      <w:pPr>
        <w:rPr>
          <w:b/>
          <w:bCs/>
          <w:color w:val="44546A" w:themeColor="text2"/>
        </w:rPr>
      </w:pPr>
    </w:p>
    <w:p w14:paraId="30744243" w14:textId="5C3FAFA7" w:rsidR="00E45F70" w:rsidRPr="001C6FDE" w:rsidRDefault="00E45F70" w:rsidP="00E45F70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>
        <w:rPr>
          <w:b/>
          <w:bCs/>
          <w:color w:val="44546A" w:themeColor="text2"/>
          <w:lang w:val="en-US"/>
        </w:rPr>
        <w:t>Fibonacci</w:t>
      </w:r>
    </w:p>
    <w:p w14:paraId="771ED81B" w14:textId="293295F3" w:rsidR="00E45F70" w:rsidRPr="00E45F70" w:rsidRDefault="00E45F70" w:rsidP="00E45F70">
      <w:pPr>
        <w:rPr>
          <w:color w:val="44546A" w:themeColor="text2"/>
          <w:lang w:val="en-US"/>
        </w:rPr>
      </w:pPr>
      <w:r w:rsidRPr="00E45F70">
        <w:rPr>
          <w:color w:val="44546A" w:themeColor="text2"/>
        </w:rPr>
        <w:t>Write a JS function that when called, returns the next Fibonacci number, starting at 0, 1. Use a closure to keep the current number</w:t>
      </w:r>
      <w:r>
        <w:rPr>
          <w:color w:val="44546A" w:themeColor="text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E45F70" w14:paraId="20B6804B" w14:textId="77777777" w:rsidTr="00A039AE">
        <w:tc>
          <w:tcPr>
            <w:tcW w:w="10042" w:type="dxa"/>
          </w:tcPr>
          <w:p w14:paraId="788CB5F5" w14:textId="77777777" w:rsidR="00E45F70" w:rsidRDefault="00E45F70" w:rsidP="00A039A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</w:p>
          <w:p w14:paraId="6CDA2412" w14:textId="31486E70" w:rsidR="00E45F70" w:rsidRDefault="00E45F70" w:rsidP="00A039A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let fibonacci = getFibonacci();</w:t>
            </w:r>
          </w:p>
          <w:p w14:paraId="14E9088B" w14:textId="339022E3" w:rsidR="00E45F70" w:rsidRPr="00E45F70" w:rsidRDefault="00E45F70" w:rsidP="00A039A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 // 1</w:t>
            </w:r>
          </w:p>
          <w:p w14:paraId="15DAAE7D" w14:textId="29CD92B5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1</w:t>
            </w:r>
          </w:p>
          <w:p w14:paraId="01649FF2" w14:textId="1D2AC646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2</w:t>
            </w:r>
          </w:p>
          <w:p w14:paraId="0C58B2AD" w14:textId="010612F7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3</w:t>
            </w:r>
          </w:p>
          <w:p w14:paraId="41CB4D52" w14:textId="02A0A0A4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5</w:t>
            </w:r>
          </w:p>
          <w:p w14:paraId="2F622A27" w14:textId="5B7254B3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8</w:t>
            </w:r>
          </w:p>
          <w:p w14:paraId="63F7F6C7" w14:textId="1C814EB3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13</w:t>
            </w:r>
          </w:p>
          <w:p w14:paraId="3AC31D9D" w14:textId="6366ED98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21</w:t>
            </w:r>
          </w:p>
          <w:p w14:paraId="07A6AFE4" w14:textId="77777777" w:rsidR="00E45F70" w:rsidRPr="001C6FDE" w:rsidRDefault="00E45F70" w:rsidP="00A039AE">
            <w:pPr>
              <w:ind w:left="360"/>
              <w:rPr>
                <w:b/>
                <w:bCs/>
                <w:color w:val="44546A" w:themeColor="text2"/>
              </w:rPr>
            </w:pPr>
          </w:p>
        </w:tc>
      </w:tr>
    </w:tbl>
    <w:p w14:paraId="50071915" w14:textId="77777777" w:rsidR="00E45F70" w:rsidRPr="00E45F70" w:rsidRDefault="00E45F70" w:rsidP="00E45F70">
      <w:pPr>
        <w:rPr>
          <w:b/>
          <w:bCs/>
          <w:color w:val="44546A" w:themeColor="text2"/>
          <w:lang w:val="en-US"/>
        </w:rPr>
      </w:pPr>
    </w:p>
    <w:p w14:paraId="2A16C8E4" w14:textId="6B7A409F" w:rsidR="00E45F70" w:rsidRPr="001C6FDE" w:rsidRDefault="00E45F70" w:rsidP="00E45F70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>
        <w:rPr>
          <w:b/>
          <w:bCs/>
          <w:color w:val="44546A" w:themeColor="text2"/>
          <w:lang w:val="en-US"/>
        </w:rPr>
        <w:t>TODO List</w:t>
      </w:r>
      <w:r w:rsidR="000E455C">
        <w:rPr>
          <w:b/>
          <w:bCs/>
          <w:color w:val="44546A" w:themeColor="text2"/>
          <w:lang w:val="en-US"/>
        </w:rPr>
        <w:t xml:space="preserve"> *</w:t>
      </w:r>
    </w:p>
    <w:p w14:paraId="7C080901" w14:textId="77777777" w:rsidR="00E45F70" w:rsidRPr="00E45F70" w:rsidRDefault="00E45F70" w:rsidP="00E45F70">
      <w:pPr>
        <w:rPr>
          <w:color w:val="44546A" w:themeColor="text2"/>
        </w:rPr>
      </w:pPr>
      <w:r w:rsidRPr="00E45F70">
        <w:rPr>
          <w:color w:val="44546A" w:themeColor="text2"/>
        </w:rPr>
        <w:t>Write JavaScript to add new tasks to the list when the button is clicked.</w:t>
      </w:r>
    </w:p>
    <w:p w14:paraId="4725A879" w14:textId="5B4E777A" w:rsidR="00E45F70" w:rsidRDefault="00E45F70" w:rsidP="00E45F70">
      <w:pPr>
        <w:rPr>
          <w:color w:val="44546A" w:themeColor="text2"/>
          <w:lang w:val="en-US"/>
        </w:rPr>
      </w:pPr>
      <w:r w:rsidRPr="00E45F70">
        <w:rPr>
          <w:color w:val="44546A" w:themeColor="text2"/>
        </w:rPr>
        <w:t>Each task should have a "Remove" button to delete the task from the list.</w:t>
      </w:r>
    </w:p>
    <w:p w14:paraId="4E1EB628" w14:textId="76B0B102" w:rsidR="000E455C" w:rsidRPr="000E455C" w:rsidRDefault="000E455C" w:rsidP="00E45F70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NB: Check how to add Event Listener to your remove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E45F70" w14:paraId="3931D048" w14:textId="77777777" w:rsidTr="00A039AE">
        <w:tc>
          <w:tcPr>
            <w:tcW w:w="10042" w:type="dxa"/>
          </w:tcPr>
          <w:p w14:paraId="6842E28F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&lt;!DOCTYPE html&gt;</w:t>
            </w:r>
          </w:p>
          <w:p w14:paraId="68FA83BB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&lt;html lang="en"&gt;</w:t>
            </w:r>
          </w:p>
          <w:p w14:paraId="6D9C7978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&lt;head&gt;</w:t>
            </w:r>
          </w:p>
          <w:p w14:paraId="26ECD6F3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&lt;meta charset="UTF-8"&gt;</w:t>
            </w:r>
          </w:p>
          <w:p w14:paraId="66FEE08C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&lt;meta name="viewport" content="width=device-width, initial-scale=1.0"&gt;</w:t>
            </w:r>
          </w:p>
          <w:p w14:paraId="73FD5B58" w14:textId="77777777" w:rsid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&lt;title&gt;To-Do List&lt;/title&gt;</w:t>
            </w:r>
          </w:p>
          <w:p w14:paraId="47D3DCA7" w14:textId="27C60D6A" w:rsid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 xml:space="preserve">  &lt;style&gt;</w:t>
            </w:r>
          </w:p>
          <w:p w14:paraId="47CAD14D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body {</w:t>
            </w:r>
          </w:p>
          <w:p w14:paraId="4ACC438D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font-family: Arial, sans-serif;</w:t>
            </w:r>
          </w:p>
          <w:p w14:paraId="19484421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display: flex;</w:t>
            </w:r>
          </w:p>
          <w:p w14:paraId="046A598B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justify-content: center;</w:t>
            </w:r>
          </w:p>
          <w:p w14:paraId="7EF9DBC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align-items: center;</w:t>
            </w:r>
          </w:p>
          <w:p w14:paraId="52711033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height: 100vh;</w:t>
            </w:r>
          </w:p>
          <w:p w14:paraId="5687434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lastRenderedPageBreak/>
              <w:t xml:space="preserve">  margin: 0;</w:t>
            </w:r>
          </w:p>
          <w:p w14:paraId="1E2CD0F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385942DC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5366D56D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.container {</w:t>
            </w:r>
          </w:p>
          <w:p w14:paraId="2B1698D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text-align: center;</w:t>
            </w:r>
          </w:p>
          <w:p w14:paraId="1CF1DBE1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width: 300px;</w:t>
            </w:r>
          </w:p>
          <w:p w14:paraId="058CF892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0C28A480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0E3B837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#todo-input {</w:t>
            </w:r>
          </w:p>
          <w:p w14:paraId="1C2F323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width: 80%;</w:t>
            </w:r>
          </w:p>
          <w:p w14:paraId="59A6347B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padding: 10px;</w:t>
            </w:r>
          </w:p>
          <w:p w14:paraId="58383DFB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margin-bottom: 10px;</w:t>
            </w:r>
          </w:p>
          <w:p w14:paraId="00AEA439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46DED09C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6CF5C976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#add-button {</w:t>
            </w:r>
          </w:p>
          <w:p w14:paraId="2C3EA28A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padding: 10px 20px;</w:t>
            </w:r>
          </w:p>
          <w:p w14:paraId="79EE468B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45154E76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5D6FEA6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#todo-list {</w:t>
            </w:r>
          </w:p>
          <w:p w14:paraId="29800341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list-style-type: none;</w:t>
            </w:r>
          </w:p>
          <w:p w14:paraId="2F0990EF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padding: 0;</w:t>
            </w:r>
          </w:p>
          <w:p w14:paraId="1D09DCC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1E673108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77D0D3F9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#todo-list li {</w:t>
            </w:r>
          </w:p>
          <w:p w14:paraId="2160F00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background: #f0f0f0;</w:t>
            </w:r>
          </w:p>
          <w:p w14:paraId="1EE4AD56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margin: 5px 0;</w:t>
            </w:r>
          </w:p>
          <w:p w14:paraId="45DA749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padding: 10px;</w:t>
            </w:r>
          </w:p>
          <w:p w14:paraId="68B78F1B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display: flex;</w:t>
            </w:r>
          </w:p>
          <w:p w14:paraId="64F9FF3C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justify-content: space-between;</w:t>
            </w:r>
          </w:p>
          <w:p w14:paraId="65C1875F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4C733AE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7BA77F44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.remove-button {</w:t>
            </w:r>
          </w:p>
          <w:p w14:paraId="63CA3B41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background: red;</w:t>
            </w:r>
          </w:p>
          <w:p w14:paraId="605007A6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color: white;</w:t>
            </w:r>
          </w:p>
          <w:p w14:paraId="79425FBD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border: none;</w:t>
            </w:r>
          </w:p>
          <w:p w14:paraId="025FE03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cursor: pointer;</w:t>
            </w:r>
          </w:p>
          <w:p w14:paraId="63E7723A" w14:textId="3328FF30" w:rsid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1D3F71F6" w14:textId="059D500F" w:rsid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 xml:space="preserve">  &lt;/style&gt;</w:t>
            </w:r>
          </w:p>
          <w:p w14:paraId="1D1CE106" w14:textId="7904CA5A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&lt;/head&gt;</w:t>
            </w:r>
          </w:p>
          <w:p w14:paraId="69598487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&lt;body&gt;</w:t>
            </w:r>
          </w:p>
          <w:p w14:paraId="2A3E2548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&lt;div class="container"&gt;</w:t>
            </w:r>
          </w:p>
          <w:p w14:paraId="2D2906C3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  &lt;h1&gt;To-Do List&lt;/h1&gt;</w:t>
            </w:r>
          </w:p>
          <w:p w14:paraId="19F524E2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  &lt;input type="text" id="todo-input" placeholder="Add a new task"&gt;</w:t>
            </w:r>
          </w:p>
          <w:p w14:paraId="6C94B4DC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  &lt;button id="add-button"&gt;Add&lt;/button&gt;</w:t>
            </w:r>
          </w:p>
          <w:p w14:paraId="1FEB560F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  &lt;ul id="todo-list"&gt;&lt;/ul&gt;</w:t>
            </w:r>
          </w:p>
          <w:p w14:paraId="225133ED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&lt;/div&gt;</w:t>
            </w:r>
          </w:p>
          <w:p w14:paraId="2041C099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&lt;script src="script.js"&gt;&lt;/script&gt;</w:t>
            </w:r>
          </w:p>
          <w:p w14:paraId="15867B96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&lt;/body&gt;</w:t>
            </w:r>
          </w:p>
          <w:p w14:paraId="1960FF60" w14:textId="633FE056" w:rsidR="00E45F70" w:rsidRPr="001C6FDE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&lt;/html&gt;</w:t>
            </w:r>
          </w:p>
        </w:tc>
      </w:tr>
      <w:tr w:rsidR="00E45F70" w14:paraId="02E07C14" w14:textId="77777777" w:rsidTr="00A039AE">
        <w:tc>
          <w:tcPr>
            <w:tcW w:w="10042" w:type="dxa"/>
          </w:tcPr>
          <w:p w14:paraId="1E6F217D" w14:textId="29848D13" w:rsid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>
              <w:rPr>
                <w:b/>
                <w:bCs/>
                <w:color w:val="44546A" w:themeColor="text2"/>
                <w:lang w:val="en-US"/>
              </w:rPr>
              <w:lastRenderedPageBreak/>
              <w:t>//script.js</w:t>
            </w:r>
          </w:p>
          <w:p w14:paraId="6D2329F2" w14:textId="5A919788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document.getElementById('add-button').addEventListener('click', function() {</w:t>
            </w:r>
          </w:p>
          <w:p w14:paraId="790D1AA7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lastRenderedPageBreak/>
              <w:t xml:space="preserve">  const input = document.getElementById('todo-input');</w:t>
            </w:r>
          </w:p>
          <w:p w14:paraId="06C46EAF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const task = input.value.trim();</w:t>
            </w:r>
          </w:p>
          <w:p w14:paraId="38D6E659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</w:p>
          <w:p w14:paraId="3E51C531" w14:textId="4356F5AB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 xml:space="preserve">      // … your code … /</w:t>
            </w:r>
          </w:p>
          <w:p w14:paraId="3ED87346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}</w:t>
            </w:r>
          </w:p>
          <w:p w14:paraId="5E9485DE" w14:textId="10CB192D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});</w:t>
            </w:r>
          </w:p>
        </w:tc>
      </w:tr>
    </w:tbl>
    <w:p w14:paraId="649E857F" w14:textId="77777777" w:rsidR="00E45F70" w:rsidRPr="00E45F70" w:rsidRDefault="00E45F70" w:rsidP="007E7552">
      <w:pPr>
        <w:rPr>
          <w:b/>
          <w:bCs/>
          <w:color w:val="44546A" w:themeColor="text2"/>
        </w:rPr>
      </w:pPr>
    </w:p>
    <w:sectPr w:rsidR="00E45F70" w:rsidRPr="00E45F70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04BB6" w14:textId="77777777" w:rsidR="00EE29B4" w:rsidRDefault="00EE29B4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4DE6303A" w14:textId="77777777" w:rsidR="00EE29B4" w:rsidRDefault="00EE29B4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9FF82" w14:textId="77777777" w:rsidR="00EE29B4" w:rsidRDefault="00EE29B4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5028032" w14:textId="77777777" w:rsidR="00EE29B4" w:rsidRDefault="00EE29B4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233F92"/>
    <w:multiLevelType w:val="hybridMultilevel"/>
    <w:tmpl w:val="4F9C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0285"/>
    <w:multiLevelType w:val="multilevel"/>
    <w:tmpl w:val="A182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806D4"/>
    <w:multiLevelType w:val="multilevel"/>
    <w:tmpl w:val="25E8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B5957"/>
    <w:multiLevelType w:val="hybridMultilevel"/>
    <w:tmpl w:val="33E4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67986"/>
    <w:multiLevelType w:val="multilevel"/>
    <w:tmpl w:val="94F6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E349F"/>
    <w:multiLevelType w:val="multilevel"/>
    <w:tmpl w:val="F2E2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051595">
    <w:abstractNumId w:val="5"/>
  </w:num>
  <w:num w:numId="2" w16cid:durableId="1859391547">
    <w:abstractNumId w:val="0"/>
  </w:num>
  <w:num w:numId="3" w16cid:durableId="1462655150">
    <w:abstractNumId w:val="3"/>
  </w:num>
  <w:num w:numId="4" w16cid:durableId="1408914157">
    <w:abstractNumId w:val="4"/>
  </w:num>
  <w:num w:numId="5" w16cid:durableId="647634959">
    <w:abstractNumId w:val="5"/>
  </w:num>
  <w:num w:numId="6" w16cid:durableId="1565530779">
    <w:abstractNumId w:val="5"/>
  </w:num>
  <w:num w:numId="7" w16cid:durableId="894240486">
    <w:abstractNumId w:val="5"/>
  </w:num>
  <w:num w:numId="8" w16cid:durableId="1199733139">
    <w:abstractNumId w:val="5"/>
  </w:num>
  <w:num w:numId="9" w16cid:durableId="1964190778">
    <w:abstractNumId w:val="5"/>
  </w:num>
  <w:num w:numId="10" w16cid:durableId="1538544592">
    <w:abstractNumId w:val="5"/>
  </w:num>
  <w:num w:numId="11" w16cid:durableId="644893979">
    <w:abstractNumId w:val="5"/>
  </w:num>
  <w:num w:numId="12" w16cid:durableId="1568878152">
    <w:abstractNumId w:val="5"/>
  </w:num>
  <w:num w:numId="13" w16cid:durableId="1445073268">
    <w:abstractNumId w:val="5"/>
  </w:num>
  <w:num w:numId="14" w16cid:durableId="1704286382">
    <w:abstractNumId w:val="5"/>
  </w:num>
  <w:num w:numId="15" w16cid:durableId="906577569">
    <w:abstractNumId w:val="5"/>
  </w:num>
  <w:num w:numId="16" w16cid:durableId="476387065">
    <w:abstractNumId w:val="5"/>
  </w:num>
  <w:num w:numId="17" w16cid:durableId="1097485356">
    <w:abstractNumId w:val="5"/>
  </w:num>
  <w:num w:numId="18" w16cid:durableId="1089077850">
    <w:abstractNumId w:val="5"/>
  </w:num>
  <w:num w:numId="19" w16cid:durableId="303774395">
    <w:abstractNumId w:val="5"/>
  </w:num>
  <w:num w:numId="20" w16cid:durableId="521018555">
    <w:abstractNumId w:val="5"/>
  </w:num>
  <w:num w:numId="21" w16cid:durableId="78404039">
    <w:abstractNumId w:val="5"/>
  </w:num>
  <w:num w:numId="22" w16cid:durableId="1488279876">
    <w:abstractNumId w:val="5"/>
  </w:num>
  <w:num w:numId="23" w16cid:durableId="175969100">
    <w:abstractNumId w:val="5"/>
  </w:num>
  <w:num w:numId="24" w16cid:durableId="1734233186">
    <w:abstractNumId w:val="5"/>
  </w:num>
  <w:num w:numId="25" w16cid:durableId="472677449">
    <w:abstractNumId w:val="5"/>
  </w:num>
  <w:num w:numId="26" w16cid:durableId="1422874570">
    <w:abstractNumId w:val="5"/>
  </w:num>
  <w:num w:numId="27" w16cid:durableId="1007832491">
    <w:abstractNumId w:val="5"/>
  </w:num>
  <w:num w:numId="28" w16cid:durableId="372315755">
    <w:abstractNumId w:val="5"/>
  </w:num>
  <w:num w:numId="29" w16cid:durableId="1014309434">
    <w:abstractNumId w:val="5"/>
  </w:num>
  <w:num w:numId="30" w16cid:durableId="236329285">
    <w:abstractNumId w:val="5"/>
  </w:num>
  <w:num w:numId="31" w16cid:durableId="1107967078">
    <w:abstractNumId w:val="5"/>
  </w:num>
  <w:num w:numId="32" w16cid:durableId="581913849">
    <w:abstractNumId w:val="5"/>
  </w:num>
  <w:num w:numId="33" w16cid:durableId="102120616">
    <w:abstractNumId w:val="5"/>
  </w:num>
  <w:num w:numId="34" w16cid:durableId="1636175625">
    <w:abstractNumId w:val="5"/>
  </w:num>
  <w:num w:numId="35" w16cid:durableId="308290413">
    <w:abstractNumId w:val="5"/>
  </w:num>
  <w:num w:numId="36" w16cid:durableId="687416114">
    <w:abstractNumId w:val="5"/>
  </w:num>
  <w:num w:numId="37" w16cid:durableId="565721032">
    <w:abstractNumId w:val="5"/>
  </w:num>
  <w:num w:numId="38" w16cid:durableId="849880866">
    <w:abstractNumId w:val="5"/>
  </w:num>
  <w:num w:numId="39" w16cid:durableId="447629969">
    <w:abstractNumId w:val="5"/>
  </w:num>
  <w:num w:numId="40" w16cid:durableId="1111165420">
    <w:abstractNumId w:val="5"/>
  </w:num>
  <w:num w:numId="41" w16cid:durableId="746194579">
    <w:abstractNumId w:val="5"/>
  </w:num>
  <w:num w:numId="42" w16cid:durableId="812212305">
    <w:abstractNumId w:val="5"/>
  </w:num>
  <w:num w:numId="43" w16cid:durableId="474376414">
    <w:abstractNumId w:val="5"/>
  </w:num>
  <w:num w:numId="44" w16cid:durableId="455417076">
    <w:abstractNumId w:val="5"/>
  </w:num>
  <w:num w:numId="45" w16cid:durableId="1610089334">
    <w:abstractNumId w:val="5"/>
  </w:num>
  <w:num w:numId="46" w16cid:durableId="1014965573">
    <w:abstractNumId w:val="5"/>
  </w:num>
  <w:num w:numId="47" w16cid:durableId="911887904">
    <w:abstractNumId w:val="5"/>
  </w:num>
  <w:num w:numId="48" w16cid:durableId="1252812098">
    <w:abstractNumId w:val="5"/>
  </w:num>
  <w:num w:numId="49" w16cid:durableId="1824467752">
    <w:abstractNumId w:val="5"/>
  </w:num>
  <w:num w:numId="50" w16cid:durableId="2050950386">
    <w:abstractNumId w:val="5"/>
  </w:num>
  <w:num w:numId="51" w16cid:durableId="462238107">
    <w:abstractNumId w:val="5"/>
  </w:num>
  <w:num w:numId="52" w16cid:durableId="125587251">
    <w:abstractNumId w:val="5"/>
  </w:num>
  <w:num w:numId="53" w16cid:durableId="78522517">
    <w:abstractNumId w:val="5"/>
  </w:num>
  <w:num w:numId="54" w16cid:durableId="131942072">
    <w:abstractNumId w:val="5"/>
  </w:num>
  <w:num w:numId="55" w16cid:durableId="1309047238">
    <w:abstractNumId w:val="5"/>
  </w:num>
  <w:num w:numId="56" w16cid:durableId="281810760">
    <w:abstractNumId w:val="5"/>
  </w:num>
  <w:num w:numId="57" w16cid:durableId="2020883955">
    <w:abstractNumId w:val="7"/>
  </w:num>
  <w:num w:numId="58" w16cid:durableId="574895620">
    <w:abstractNumId w:val="6"/>
  </w:num>
  <w:num w:numId="59" w16cid:durableId="250163413">
    <w:abstractNumId w:val="9"/>
  </w:num>
  <w:num w:numId="60" w16cid:durableId="924923968">
    <w:abstractNumId w:val="2"/>
  </w:num>
  <w:num w:numId="61" w16cid:durableId="330259334">
    <w:abstractNumId w:val="8"/>
  </w:num>
  <w:num w:numId="62" w16cid:durableId="7215586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12E40"/>
    <w:rsid w:val="00044E62"/>
    <w:rsid w:val="000727DA"/>
    <w:rsid w:val="00073E8C"/>
    <w:rsid w:val="00083DC8"/>
    <w:rsid w:val="000D6227"/>
    <w:rsid w:val="000E455C"/>
    <w:rsid w:val="000F39EE"/>
    <w:rsid w:val="00110929"/>
    <w:rsid w:val="001279A7"/>
    <w:rsid w:val="00163414"/>
    <w:rsid w:val="00166336"/>
    <w:rsid w:val="00172198"/>
    <w:rsid w:val="00182735"/>
    <w:rsid w:val="001930DB"/>
    <w:rsid w:val="001C6FDE"/>
    <w:rsid w:val="00223CBD"/>
    <w:rsid w:val="00224329"/>
    <w:rsid w:val="00230078"/>
    <w:rsid w:val="00261B13"/>
    <w:rsid w:val="002928C8"/>
    <w:rsid w:val="002A3478"/>
    <w:rsid w:val="002A3535"/>
    <w:rsid w:val="002E00BE"/>
    <w:rsid w:val="002F6EE8"/>
    <w:rsid w:val="00323286"/>
    <w:rsid w:val="00336990"/>
    <w:rsid w:val="00357C94"/>
    <w:rsid w:val="003732BB"/>
    <w:rsid w:val="0039623C"/>
    <w:rsid w:val="003A0267"/>
    <w:rsid w:val="003A4903"/>
    <w:rsid w:val="00433B3A"/>
    <w:rsid w:val="00434B11"/>
    <w:rsid w:val="004B2AE6"/>
    <w:rsid w:val="004C2C39"/>
    <w:rsid w:val="004F0497"/>
    <w:rsid w:val="004F6225"/>
    <w:rsid w:val="00511DE1"/>
    <w:rsid w:val="00531456"/>
    <w:rsid w:val="005C51EB"/>
    <w:rsid w:val="00603126"/>
    <w:rsid w:val="00695342"/>
    <w:rsid w:val="006A1346"/>
    <w:rsid w:val="006A551F"/>
    <w:rsid w:val="006D7FF7"/>
    <w:rsid w:val="006F0845"/>
    <w:rsid w:val="006F7C42"/>
    <w:rsid w:val="007079E0"/>
    <w:rsid w:val="0071175B"/>
    <w:rsid w:val="00760A5C"/>
    <w:rsid w:val="00780636"/>
    <w:rsid w:val="007824E5"/>
    <w:rsid w:val="0078557A"/>
    <w:rsid w:val="007E7552"/>
    <w:rsid w:val="007F144A"/>
    <w:rsid w:val="00804D82"/>
    <w:rsid w:val="0081188C"/>
    <w:rsid w:val="008166FB"/>
    <w:rsid w:val="00820263"/>
    <w:rsid w:val="0083685F"/>
    <w:rsid w:val="00836915"/>
    <w:rsid w:val="008466AA"/>
    <w:rsid w:val="00854D26"/>
    <w:rsid w:val="008638AB"/>
    <w:rsid w:val="00875D71"/>
    <w:rsid w:val="008B4EB7"/>
    <w:rsid w:val="009372B5"/>
    <w:rsid w:val="00967A90"/>
    <w:rsid w:val="009C7514"/>
    <w:rsid w:val="00A30ABC"/>
    <w:rsid w:val="00A31355"/>
    <w:rsid w:val="00A5013E"/>
    <w:rsid w:val="00A84F75"/>
    <w:rsid w:val="00A949CC"/>
    <w:rsid w:val="00A96A0A"/>
    <w:rsid w:val="00AB4096"/>
    <w:rsid w:val="00B01F18"/>
    <w:rsid w:val="00B025CB"/>
    <w:rsid w:val="00B0569B"/>
    <w:rsid w:val="00B13585"/>
    <w:rsid w:val="00B214AB"/>
    <w:rsid w:val="00B74B47"/>
    <w:rsid w:val="00B755EE"/>
    <w:rsid w:val="00B819A4"/>
    <w:rsid w:val="00B83238"/>
    <w:rsid w:val="00B83637"/>
    <w:rsid w:val="00B94F19"/>
    <w:rsid w:val="00BA2682"/>
    <w:rsid w:val="00BA54BC"/>
    <w:rsid w:val="00BB1242"/>
    <w:rsid w:val="00BF390A"/>
    <w:rsid w:val="00BF6184"/>
    <w:rsid w:val="00C01642"/>
    <w:rsid w:val="00C04102"/>
    <w:rsid w:val="00C12281"/>
    <w:rsid w:val="00C2141E"/>
    <w:rsid w:val="00C36A85"/>
    <w:rsid w:val="00C41769"/>
    <w:rsid w:val="00C8300B"/>
    <w:rsid w:val="00C8571B"/>
    <w:rsid w:val="00C85B2B"/>
    <w:rsid w:val="00CA73C4"/>
    <w:rsid w:val="00CB6DD7"/>
    <w:rsid w:val="00D5503B"/>
    <w:rsid w:val="00D628C3"/>
    <w:rsid w:val="00D65610"/>
    <w:rsid w:val="00D708D3"/>
    <w:rsid w:val="00D91CD6"/>
    <w:rsid w:val="00DB3533"/>
    <w:rsid w:val="00DC643F"/>
    <w:rsid w:val="00DE1256"/>
    <w:rsid w:val="00E03201"/>
    <w:rsid w:val="00E13A3E"/>
    <w:rsid w:val="00E23FA5"/>
    <w:rsid w:val="00E31D2F"/>
    <w:rsid w:val="00E32005"/>
    <w:rsid w:val="00E45F70"/>
    <w:rsid w:val="00E56D06"/>
    <w:rsid w:val="00E95081"/>
    <w:rsid w:val="00E96085"/>
    <w:rsid w:val="00EA0AD9"/>
    <w:rsid w:val="00EA2310"/>
    <w:rsid w:val="00EB1484"/>
    <w:rsid w:val="00EE29B4"/>
    <w:rsid w:val="00F04568"/>
    <w:rsid w:val="00F056B1"/>
    <w:rsid w:val="00F15FCF"/>
    <w:rsid w:val="00F30AC6"/>
    <w:rsid w:val="00F338C3"/>
    <w:rsid w:val="00F460BB"/>
    <w:rsid w:val="00F4747E"/>
    <w:rsid w:val="00F5746F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70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ind w:left="7830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B025C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B025CB"/>
    <w:rPr>
      <w:rFonts w:ascii="Consolas" w:hAnsi="Consolas"/>
      <w:b/>
      <w:noProof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6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DefaultParagraphFont"/>
    <w:rsid w:val="00C12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74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57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509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24</cp:revision>
  <cp:lastPrinted>2023-02-01T10:01:00Z</cp:lastPrinted>
  <dcterms:created xsi:type="dcterms:W3CDTF">2023-09-02T09:31:00Z</dcterms:created>
  <dcterms:modified xsi:type="dcterms:W3CDTF">2024-07-16T07:48:00Z</dcterms:modified>
  <cp:category/>
</cp:coreProperties>
</file>